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46"/>
        <w:gridCol w:w="6666"/>
      </w:tblGrid>
      <w:tr w:rsidR="002C2CDD" w:rsidRPr="00333CD3" w14:paraId="53095026" w14:textId="77777777" w:rsidTr="00862452">
        <w:trPr>
          <w:trHeight w:val="9792"/>
        </w:trPr>
        <w:tc>
          <w:tcPr>
            <w:tcW w:w="3698" w:type="dxa"/>
            <w:tcMar>
              <w:top w:w="504" w:type="dxa"/>
              <w:right w:w="720" w:type="dxa"/>
            </w:tcMar>
          </w:tcPr>
          <w:p w14:paraId="25309927" w14:textId="6A9ED090" w:rsidR="00523479" w:rsidRPr="00DE591C" w:rsidRDefault="00E02DCD" w:rsidP="00D60FE8">
            <w:pPr>
              <w:pStyle w:val="Initials"/>
              <w:rPr>
                <w:sz w:val="9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0F72647" wp14:editId="6806851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BFA6D6F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549e39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549e39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color w:val="000000" w:themeColor="text1"/>
                  <w:sz w:val="96"/>
                </w:rPr>
                <w:alias w:val="Initials:"/>
                <w:tag w:val="Initials:"/>
                <w:id w:val="-606576828"/>
                <w:placeholder>
                  <w:docPart w:val="50475BE2E4B306409E51A072FF83D61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3B78A8">
                  <w:rPr>
                    <w:noProof/>
                    <w:color w:val="000000" w:themeColor="text1"/>
                    <w:sz w:val="96"/>
                  </w:rPr>
                  <w:drawing>
                    <wp:inline distT="0" distB="0" distL="0" distR="0" wp14:anchorId="63B91A70" wp14:editId="522D57C2">
                      <wp:extent cx="1563624" cy="822960"/>
                      <wp:effectExtent l="0" t="0" r="0" b="0"/>
                      <wp:docPr id="5" name="Picture 5" descr="/Users/marcusdaffner/Downloads/usf-bull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/Users/marcusdaffner/Downloads/usf-bulls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63624" cy="822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547045BB" w14:textId="77777777" w:rsidR="00A50939" w:rsidRPr="00333CD3" w:rsidRDefault="0058266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11133ED904BA614D8CEBAF628EC671C1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72300B98" w14:textId="3F950063" w:rsidR="002C2CDD" w:rsidRPr="00333CD3" w:rsidRDefault="00862452" w:rsidP="007569C1">
            <w:r>
              <w:t>My objective is to be able to learn as much as I can in the field and gain as much relevant experience as possible while contributing to a top-notch company.</w:t>
            </w:r>
          </w:p>
          <w:p w14:paraId="3839BF4E" w14:textId="77777777" w:rsidR="002C2CDD" w:rsidRPr="00333CD3" w:rsidRDefault="00582661" w:rsidP="00623BA5">
            <w:pPr>
              <w:pStyle w:val="Heading3"/>
              <w:spacing w:before="240"/>
            </w:pPr>
            <w:sdt>
              <w:sdtPr>
                <w:alias w:val="Skills:"/>
                <w:tag w:val="Skills:"/>
                <w:id w:val="1490835561"/>
                <w:placeholder>
                  <w:docPart w:val="BE92E1FA75F58E44BD5454E3EA29B21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5D21C80E" w14:textId="77777777" w:rsidR="00FC3A57" w:rsidRDefault="00FC3A57" w:rsidP="00FC3A57">
            <w:pPr>
              <w:pStyle w:val="ListParagraph"/>
              <w:numPr>
                <w:ilvl w:val="0"/>
                <w:numId w:val="1"/>
              </w:numPr>
            </w:pPr>
            <w:r>
              <w:t>Excellent Communicator</w:t>
            </w:r>
          </w:p>
          <w:p w14:paraId="7404B872" w14:textId="77777777" w:rsidR="00FC3A57" w:rsidRDefault="00FC3A57" w:rsidP="00FC3A57">
            <w:pPr>
              <w:pStyle w:val="ListParagraph"/>
              <w:numPr>
                <w:ilvl w:val="0"/>
                <w:numId w:val="1"/>
              </w:numPr>
            </w:pPr>
            <w:r>
              <w:t>Computer Savvy</w:t>
            </w:r>
          </w:p>
          <w:p w14:paraId="7424D4D0" w14:textId="77777777" w:rsidR="00FC3A57" w:rsidRDefault="00FC3A57" w:rsidP="00FC3A57">
            <w:pPr>
              <w:pStyle w:val="ListParagraph"/>
              <w:numPr>
                <w:ilvl w:val="0"/>
                <w:numId w:val="1"/>
              </w:numPr>
            </w:pPr>
            <w:r>
              <w:t>Team Leader/Player</w:t>
            </w:r>
          </w:p>
          <w:p w14:paraId="440522E1" w14:textId="77777777" w:rsidR="00FC3A57" w:rsidRDefault="001063C6" w:rsidP="00FC3A57">
            <w:pPr>
              <w:pStyle w:val="ListParagraph"/>
              <w:numPr>
                <w:ilvl w:val="0"/>
                <w:numId w:val="1"/>
              </w:numPr>
            </w:pPr>
            <w:r>
              <w:t>Great Presenter</w:t>
            </w:r>
          </w:p>
          <w:p w14:paraId="109E034D" w14:textId="77777777" w:rsidR="00623BA5" w:rsidRDefault="001063C6" w:rsidP="00623BA5">
            <w:pPr>
              <w:pStyle w:val="ListParagraph"/>
              <w:numPr>
                <w:ilvl w:val="0"/>
                <w:numId w:val="1"/>
              </w:numPr>
            </w:pPr>
            <w:r>
              <w:t>Hard Worke</w:t>
            </w:r>
            <w:r w:rsidR="00862452">
              <w:t>r</w:t>
            </w:r>
          </w:p>
          <w:p w14:paraId="478E0935" w14:textId="2F041A36" w:rsidR="00623BA5" w:rsidRDefault="00623BA5" w:rsidP="00623BA5">
            <w:pPr>
              <w:pStyle w:val="ListParagraph"/>
              <w:numPr>
                <w:ilvl w:val="0"/>
                <w:numId w:val="1"/>
              </w:numPr>
            </w:pPr>
            <w:r>
              <w:t>Adequate Photoshop Skills</w:t>
            </w:r>
          </w:p>
          <w:tbl>
            <w:tblPr>
              <w:tblStyle w:val="TableGrid"/>
              <w:tblW w:w="3044" w:type="dxa"/>
              <w:tblInd w:w="136" w:type="dxa"/>
              <w:tblLook w:val="04A0" w:firstRow="1" w:lastRow="0" w:firstColumn="1" w:lastColumn="0" w:noHBand="0" w:noVBand="1"/>
            </w:tblPr>
            <w:tblGrid>
              <w:gridCol w:w="3044"/>
            </w:tblGrid>
            <w:tr w:rsidR="00623BA5" w14:paraId="0039B2CF" w14:textId="77777777" w:rsidTr="00623BA5">
              <w:trPr>
                <w:trHeight w:val="1661"/>
              </w:trPr>
              <w:tc>
                <w:tcPr>
                  <w:tcW w:w="3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4FB4E" w14:textId="13B96EA2" w:rsidR="00623BA5" w:rsidRDefault="00623BA5" w:rsidP="00623BA5">
                  <w:pPr>
                    <w:pStyle w:val="Heading3"/>
                  </w:pPr>
                  <w:r>
                    <w:t>Interests</w:t>
                  </w:r>
                </w:p>
              </w:tc>
            </w:tr>
            <w:tr w:rsidR="00623BA5" w14:paraId="0D0F0181" w14:textId="77777777" w:rsidTr="00623BA5">
              <w:trPr>
                <w:trHeight w:val="184"/>
              </w:trPr>
              <w:tc>
                <w:tcPr>
                  <w:tcW w:w="3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DF058" w14:textId="3D1E1EBD" w:rsidR="00623BA5" w:rsidRDefault="00623BA5" w:rsidP="00623BA5">
                  <w:pPr>
                    <w:pStyle w:val="ListParagraph"/>
                    <w:numPr>
                      <w:ilvl w:val="0"/>
                      <w:numId w:val="4"/>
                    </w:numPr>
                    <w:ind w:right="-288"/>
                  </w:pPr>
                  <w:r>
                    <w:t>Travel</w:t>
                  </w:r>
                </w:p>
                <w:p w14:paraId="11BEF9A8" w14:textId="77777777" w:rsidR="00623BA5" w:rsidRDefault="00623BA5" w:rsidP="00623BA5">
                  <w:pPr>
                    <w:pStyle w:val="ListParagraph"/>
                    <w:numPr>
                      <w:ilvl w:val="0"/>
                      <w:numId w:val="4"/>
                    </w:numPr>
                    <w:ind w:right="-288"/>
                  </w:pPr>
                  <w:r>
                    <w:t>Baseball</w:t>
                  </w:r>
                </w:p>
                <w:p w14:paraId="4B002CDD" w14:textId="77777777" w:rsidR="00623BA5" w:rsidRDefault="00623BA5" w:rsidP="00623BA5">
                  <w:pPr>
                    <w:pStyle w:val="ListParagraph"/>
                    <w:numPr>
                      <w:ilvl w:val="0"/>
                      <w:numId w:val="4"/>
                    </w:numPr>
                    <w:ind w:right="-288"/>
                  </w:pPr>
                  <w:r>
                    <w:t>Video Games</w:t>
                  </w:r>
                </w:p>
                <w:p w14:paraId="408D7003" w14:textId="300E39E6" w:rsidR="00623BA5" w:rsidRDefault="00623BA5" w:rsidP="00623BA5">
                  <w:pPr>
                    <w:pStyle w:val="ListParagraph"/>
                    <w:numPr>
                      <w:ilvl w:val="0"/>
                      <w:numId w:val="4"/>
                    </w:numPr>
                    <w:ind w:right="-288"/>
                  </w:pPr>
                  <w:r>
                    <w:t>Music/Concert</w:t>
                  </w:r>
                </w:p>
              </w:tc>
            </w:tr>
            <w:tr w:rsidR="00623BA5" w14:paraId="24831902" w14:textId="77777777" w:rsidTr="00623BA5">
              <w:trPr>
                <w:trHeight w:val="184"/>
              </w:trPr>
              <w:tc>
                <w:tcPr>
                  <w:tcW w:w="3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4B0E5" w14:textId="7D44831B" w:rsidR="00623BA5" w:rsidRDefault="00623BA5" w:rsidP="00623BA5">
                  <w:pPr>
                    <w:pStyle w:val="ListParagraph"/>
                    <w:ind w:left="0"/>
                  </w:pPr>
                </w:p>
              </w:tc>
            </w:tr>
          </w:tbl>
          <w:p w14:paraId="1417DA32" w14:textId="06BE5D7C" w:rsidR="00623BA5" w:rsidRPr="00333CD3" w:rsidRDefault="00623BA5" w:rsidP="00623BA5">
            <w:pPr>
              <w:pStyle w:val="ListParagraph"/>
              <w:ind w:left="0"/>
            </w:pPr>
          </w:p>
        </w:tc>
        <w:tc>
          <w:tcPr>
            <w:tcW w:w="0" w:type="auto"/>
            <w:tcMar>
              <w:top w:w="504" w:type="dxa"/>
              <w:left w:w="0" w:type="dxa"/>
            </w:tcMar>
          </w:tcPr>
          <w:tbl>
            <w:tblPr>
              <w:tblStyle w:val="TableGrid"/>
              <w:tblW w:w="67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88"/>
            </w:tblGrid>
            <w:tr w:rsidR="00C612DA" w:rsidRPr="00333CD3" w14:paraId="0883C687" w14:textId="77777777" w:rsidTr="009B7B69">
              <w:trPr>
                <w:trHeight w:val="1"/>
              </w:trPr>
              <w:tc>
                <w:tcPr>
                  <w:tcW w:w="6788" w:type="dxa"/>
                  <w:vAlign w:val="center"/>
                </w:tcPr>
                <w:p w14:paraId="721A7C70" w14:textId="77777777" w:rsidR="00C612DA" w:rsidRPr="00333CD3" w:rsidRDefault="00582661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F0BFABAD45947F4D88B767622DEECC8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D3A24">
                        <w:t>Daffner, Marcus</w:t>
                      </w:r>
                    </w:sdtContent>
                  </w:sdt>
                </w:p>
                <w:p w14:paraId="7D24D171" w14:textId="77777777" w:rsidR="00C612DA" w:rsidRPr="00333CD3" w:rsidRDefault="00582661" w:rsidP="00BD695E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74C86CD0D8647541956412DB1C40081C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60FE8">
                        <w:t>Student</w:t>
                      </w:r>
                    </w:sdtContent>
                  </w:sdt>
                  <w:r w:rsidR="00BD695E">
                    <w:t xml:space="preserve">  </w:t>
                  </w:r>
                </w:p>
              </w:tc>
            </w:tr>
          </w:tbl>
          <w:p w14:paraId="4263E0DD" w14:textId="77777777" w:rsidR="002C2CDD" w:rsidRPr="00333CD3" w:rsidRDefault="0058266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7ECFF8F8FD003458604E812F51D079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CB6647E" w14:textId="77777777" w:rsidR="002C2CDD" w:rsidRPr="00333CD3" w:rsidRDefault="00D60FE8" w:rsidP="007569C1">
            <w:pPr>
              <w:pStyle w:val="Heading4"/>
            </w:pPr>
            <w:r>
              <w:t>Bus Boy/Buffet Runner/Host</w:t>
            </w:r>
            <w:r w:rsidR="002C2CDD" w:rsidRPr="00333CD3">
              <w:t xml:space="preserve"> • </w:t>
            </w:r>
            <w:r w:rsidR="00E92A35">
              <w:t>Hilton</w:t>
            </w:r>
            <w:r w:rsidR="002C2CDD" w:rsidRPr="00333CD3">
              <w:t xml:space="preserve"> • </w:t>
            </w:r>
            <w:r w:rsidR="00E92A35">
              <w:t>july 2012-Present</w:t>
            </w:r>
          </w:p>
          <w:p w14:paraId="4C39DFF5" w14:textId="77777777" w:rsidR="002C2CDD" w:rsidRPr="00333CD3" w:rsidRDefault="00F55453" w:rsidP="007569C1">
            <w:r>
              <w:t>I worked at a Hilton Resort on Marco Island, Florida</w:t>
            </w:r>
            <w:r w:rsidR="00F536A3">
              <w:t xml:space="preserve">. I worked as busser, food runner, buffet runner, and </w:t>
            </w:r>
            <w:r w:rsidR="001572B4">
              <w:t>host. In all positions</w:t>
            </w:r>
            <w:r w:rsidR="00331BC1">
              <w:t xml:space="preserve"> I dealt directly with customers, chefs</w:t>
            </w:r>
            <w:r w:rsidR="00CC1598">
              <w:t>, managers, severs, and all of their demands.</w:t>
            </w:r>
          </w:p>
          <w:p w14:paraId="63519DF5" w14:textId="73195B10" w:rsidR="002C2CDD" w:rsidRPr="00333CD3" w:rsidRDefault="003B78A8" w:rsidP="007569C1">
            <w:pPr>
              <w:pStyle w:val="Heading4"/>
            </w:pPr>
            <w:r>
              <w:t>Student</w:t>
            </w:r>
            <w:r w:rsidR="002C2CDD" w:rsidRPr="00333CD3">
              <w:t xml:space="preserve"> • </w:t>
            </w:r>
            <w:r>
              <w:t>USF in London</w:t>
            </w:r>
            <w:r w:rsidR="002C2CDD" w:rsidRPr="00333CD3">
              <w:t xml:space="preserve"> • </w:t>
            </w:r>
            <w:r>
              <w:t>June 24 2017- July 22 2017</w:t>
            </w:r>
          </w:p>
          <w:p w14:paraId="7485F86B" w14:textId="77777777" w:rsidR="003B78A8" w:rsidRPr="00A85B6F" w:rsidRDefault="003B78A8" w:rsidP="003B78A8">
            <w:r>
              <w:t>This summer I spent a month in London taking two courses and visiting several different Advertising Agencies.  At the following agencies myself and my fellow student performed a multitude of relevant advertising work: Hill &amp; Knowlton, CP+B, J. Walter Thompson and Virgin. At these agencies were given creative briefs and an allotted amount of time to come up with a pitch that may or may not be used by the company in the future.</w:t>
            </w:r>
          </w:p>
          <w:p w14:paraId="3851F0B5" w14:textId="77777777" w:rsidR="002C2CDD" w:rsidRPr="00333CD3" w:rsidRDefault="00582661" w:rsidP="00F55453">
            <w:pPr>
              <w:pStyle w:val="Heading3"/>
              <w:spacing w:before="0"/>
            </w:pPr>
            <w:sdt>
              <w:sdtPr>
                <w:alias w:val="Education:"/>
                <w:tag w:val="Education:"/>
                <w:id w:val="1349516922"/>
                <w:placeholder>
                  <w:docPart w:val="E4B66D6EDC4A534588805F1DB8DBD55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3A8C2A31" w14:textId="77777777" w:rsidR="002C2CDD" w:rsidRPr="00333CD3" w:rsidRDefault="00AD0B22" w:rsidP="007569C1">
            <w:pPr>
              <w:pStyle w:val="Heading4"/>
            </w:pPr>
            <w:r>
              <w:t>bachelor’s</w:t>
            </w:r>
            <w:r w:rsidR="002C2CDD" w:rsidRPr="00333CD3">
              <w:t xml:space="preserve"> • </w:t>
            </w:r>
            <w:r>
              <w:t>2020</w:t>
            </w:r>
            <w:r w:rsidR="002C2CDD" w:rsidRPr="00333CD3">
              <w:t xml:space="preserve"> • </w:t>
            </w:r>
            <w:r w:rsidR="00657954">
              <w:t>university of South Florida</w:t>
            </w:r>
          </w:p>
          <w:p w14:paraId="5BBC99C1" w14:textId="77777777" w:rsidR="009B7B69" w:rsidRDefault="009B7B69" w:rsidP="009B7B69">
            <w:pPr>
              <w:pStyle w:val="ListParagraph"/>
              <w:numPr>
                <w:ilvl w:val="0"/>
                <w:numId w:val="2"/>
              </w:numPr>
              <w:spacing w:after="60"/>
            </w:pPr>
            <w:r>
              <w:t>I am currently a member, mentor, and a brand ambassador in the Zimmerman Advertising Program at USF.</w:t>
            </w:r>
          </w:p>
          <w:p w14:paraId="6D636CC8" w14:textId="77777777" w:rsidR="009B7B69" w:rsidRDefault="009B7B69" w:rsidP="009B7B69">
            <w:pPr>
              <w:pStyle w:val="ListParagraph"/>
              <w:numPr>
                <w:ilvl w:val="0"/>
                <w:numId w:val="2"/>
              </w:numPr>
              <w:spacing w:after="60"/>
            </w:pPr>
            <w:r>
              <w:t>GPA: 3.81</w:t>
            </w:r>
          </w:p>
          <w:p w14:paraId="202C2E0D" w14:textId="77777777" w:rsidR="002C2CDD" w:rsidRPr="00333CD3" w:rsidRDefault="00582661" w:rsidP="00F55453">
            <w:pPr>
              <w:pStyle w:val="Heading3"/>
              <w:spacing w:before="0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84AF44A85FB9C245AD7997F174C9437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59EF7932" w14:textId="7480980D" w:rsidR="00741125" w:rsidRPr="00333CD3" w:rsidRDefault="0036291F" w:rsidP="0036291F">
            <w:r>
              <w:t xml:space="preserve">During my high school </w:t>
            </w:r>
            <w:r w:rsidR="005331DE">
              <w:t>career,</w:t>
            </w:r>
            <w:r w:rsidR="001D2D65">
              <w:t xml:space="preserve"> I accumulated over 120 hours of volunteer service.</w:t>
            </w:r>
            <w:r w:rsidR="00BA74D4">
              <w:t xml:space="preserve"> I earned most of these hours at school events such as cleanups and fundraisers. A big project I helped complete was the planning </w:t>
            </w:r>
            <w:r w:rsidR="00594137">
              <w:t>and construction Memorial</w:t>
            </w:r>
            <w:r w:rsidR="00BA74D4">
              <w:t xml:space="preserve"> Garden on campus to commemorate a donor that helped start up our school who had recently passed.</w:t>
            </w:r>
          </w:p>
        </w:tc>
      </w:tr>
    </w:tbl>
    <w:p w14:paraId="2754AB9B" w14:textId="77777777" w:rsidR="00EF7CC9" w:rsidRPr="00333CD3" w:rsidRDefault="00EF7CC9" w:rsidP="00623BA5">
      <w:pPr>
        <w:pStyle w:val="NoSpacing"/>
        <w:spacing w:before="120"/>
      </w:pPr>
      <w:bookmarkStart w:id="0" w:name="_GoBack"/>
      <w:bookmarkEnd w:id="0"/>
    </w:p>
    <w:sectPr w:rsidR="00EF7CC9" w:rsidRPr="00333CD3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F5470" w14:textId="77777777" w:rsidR="00582661" w:rsidRDefault="00582661" w:rsidP="00713050">
      <w:pPr>
        <w:spacing w:line="240" w:lineRule="auto"/>
      </w:pPr>
      <w:r>
        <w:separator/>
      </w:r>
    </w:p>
  </w:endnote>
  <w:endnote w:type="continuationSeparator" w:id="0">
    <w:p w14:paraId="35FA7C4C" w14:textId="77777777" w:rsidR="00582661" w:rsidRDefault="0058266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6D911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07666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24614AC" wp14:editId="2593BAE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55F4FA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549e39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F092D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757D58" wp14:editId="49565B81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E8C9B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549e39 [3204]" strokecolor="#549e3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C3D89D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014918" wp14:editId="795DE06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CF2A22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DDA0C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176C296" wp14:editId="6413AF0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F79A30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549e39 [3204]" strokecolor="#549e3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F40F634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3DB7CCC77295E746A5668D80745EFF2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A63EBEE" w14:textId="77777777" w:rsidR="00684488" w:rsidRPr="00CA3DF1" w:rsidRDefault="004D3A24" w:rsidP="00811117">
              <w:pPr>
                <w:pStyle w:val="Footer"/>
              </w:pPr>
              <w:r>
                <w:t>mdaffner@mail.usf.edu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A462EE172D841438EAD4B91533B9E9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65EFBBA" w14:textId="77777777" w:rsidR="00684488" w:rsidRPr="00C2098A" w:rsidRDefault="008B38C2" w:rsidP="00811117">
              <w:pPr>
                <w:pStyle w:val="Footer"/>
              </w:pPr>
              <w:r>
                <w:t>@themarcusd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680EDB71D4C5A478AD1C13C4C1FCAE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4EBE87C" w14:textId="77777777" w:rsidR="00684488" w:rsidRPr="00C2098A" w:rsidRDefault="004D3A24" w:rsidP="00811117">
              <w:pPr>
                <w:pStyle w:val="Footer"/>
              </w:pPr>
              <w:r>
                <w:t>732-503-3557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AC11A05F7108194AA2D91C4A33B6027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942B5B0" w14:textId="6AA2225D" w:rsidR="00684488" w:rsidRPr="00C2098A" w:rsidRDefault="003B78A8" w:rsidP="00811117">
              <w:pPr>
                <w:pStyle w:val="Footer"/>
              </w:pPr>
              <w:r>
                <w:br/>
                <w:t>www.linkedin.com/in/marcusdaffner</w:t>
              </w:r>
              <w:r>
                <w:br/>
              </w:r>
              <w:r>
                <w:br/>
              </w:r>
              <w:r>
                <w:br/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321DDA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B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09BF5EE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365D1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2DDA9B" wp14:editId="1428685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B3331E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549e39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9D147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36B680" wp14:editId="67044CDA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761EC6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549e39 [3204]" strokecolor="#549e3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027EBE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0526E1" wp14:editId="7FB15DD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4D40C6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691FDB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6A6569" wp14:editId="56C158A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611A83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549e39 [3204]" strokecolor="#549e3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B7EF182" w14:textId="77777777" w:rsidTr="004D3A24">
      <w:trPr>
        <w:trHeight w:val="193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DA87C58" w14:textId="77777777" w:rsidR="00811117" w:rsidRPr="004D3A24" w:rsidRDefault="00582661" w:rsidP="004D3A24">
          <w:pPr>
            <w:pStyle w:val="Footer"/>
            <w:rPr>
              <w:sz w:val="18"/>
            </w:rPr>
          </w:pPr>
          <w:sdt>
            <w:sdtPr>
              <w:rPr>
                <w:sz w:val="18"/>
              </w:rPr>
              <w:alias w:val="Email:"/>
              <w:tag w:val="Email:"/>
              <w:id w:val="-1689822732"/>
              <w:placeholder>
                <w:docPart w:val="D7FC76E3F839224EBB6AB0E3E41DE6C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D3A24" w:rsidRPr="004D3A24">
                <w:rPr>
                  <w:sz w:val="18"/>
                </w:rPr>
                <w:t>mdaffner@mail.usf.edu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FB930F2AEE1EBB42A572236B23028CB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3B6E6D5" w14:textId="77777777" w:rsidR="00811117" w:rsidRPr="00C2098A" w:rsidRDefault="008B38C2" w:rsidP="008B38C2">
              <w:pPr>
                <w:pStyle w:val="Footer"/>
              </w:pPr>
              <w:r>
                <w:t>@themarcusd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6D9338F87104A348AF297733F3FE969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AC228F5" w14:textId="77777777" w:rsidR="00811117" w:rsidRPr="00C2098A" w:rsidRDefault="004D3A24" w:rsidP="004D3A24">
              <w:pPr>
                <w:pStyle w:val="Footer"/>
              </w:pPr>
              <w:r>
                <w:t>732-503-3557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Times New Roman" w:eastAsia="Times New Roman" w:hAnsi="Times New Roman" w:cs="Times New Roman"/>
              <w:b/>
              <w:sz w:val="18"/>
              <w:szCs w:val="24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5AA25F5" w14:textId="356D27E4" w:rsidR="00811117" w:rsidRPr="00C2098A" w:rsidRDefault="003B78A8" w:rsidP="00E92A35">
              <w:pPr>
                <w:pStyle w:val="Footer"/>
              </w:pPr>
              <w:r>
                <w:rPr>
                  <w:rFonts w:ascii="Times New Roman" w:eastAsia="Times New Roman" w:hAnsi="Times New Roman" w:cs="Times New Roman"/>
                  <w:b/>
                  <w:sz w:val="18"/>
                  <w:szCs w:val="24"/>
                </w:rPr>
                <w:br/>
                <w:t>www.linkedin.com/in/marcusdaffner</w:t>
              </w:r>
              <w:r>
                <w:rPr>
                  <w:rFonts w:ascii="Times New Roman" w:eastAsia="Times New Roman" w:hAnsi="Times New Roman" w:cs="Times New Roman"/>
                  <w:b/>
                  <w:sz w:val="18"/>
                  <w:szCs w:val="24"/>
                </w:rPr>
                <w:br/>
              </w:r>
              <w:r>
                <w:rPr>
                  <w:rFonts w:ascii="Times New Roman" w:eastAsia="Times New Roman" w:hAnsi="Times New Roman" w:cs="Times New Roman"/>
                  <w:b/>
                  <w:sz w:val="18"/>
                  <w:szCs w:val="24"/>
                </w:rPr>
                <w:br/>
              </w:r>
              <w:r>
                <w:rPr>
                  <w:rFonts w:ascii="Times New Roman" w:eastAsia="Times New Roman" w:hAnsi="Times New Roman" w:cs="Times New Roman"/>
                  <w:b/>
                  <w:sz w:val="18"/>
                  <w:szCs w:val="24"/>
                </w:rPr>
                <w:br/>
              </w:r>
            </w:p>
          </w:sdtContent>
        </w:sdt>
      </w:tc>
    </w:tr>
  </w:tbl>
  <w:p w14:paraId="3003E956" w14:textId="77777777" w:rsidR="00217980" w:rsidRDefault="004D3A24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3BD37" w14:textId="77777777" w:rsidR="00582661" w:rsidRDefault="00582661" w:rsidP="00713050">
      <w:pPr>
        <w:spacing w:line="240" w:lineRule="auto"/>
      </w:pPr>
      <w:r>
        <w:separator/>
      </w:r>
    </w:p>
  </w:footnote>
  <w:footnote w:type="continuationSeparator" w:id="0">
    <w:p w14:paraId="68076E5F" w14:textId="77777777" w:rsidR="00582661" w:rsidRDefault="0058266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111F649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45600DA" w14:textId="2508FD08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ECB519A" wp14:editId="4906505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92B75E1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549e39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549e39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830C3A0637651B46899155139BA8B8CF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D24168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98FCEA7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26B8B68" w14:textId="77777777" w:rsidR="001A5CA9" w:rsidRPr="009B3C40" w:rsidRDefault="00582661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AF99A0B147B7E04A9EE1AACE62B87EB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D3A24">
                      <w:t>Daffner, Marcus</w:t>
                    </w:r>
                  </w:sdtContent>
                </w:sdt>
              </w:p>
              <w:p w14:paraId="72CFD0F2" w14:textId="77777777" w:rsidR="001A5CA9" w:rsidRDefault="00582661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EEFD66CF8DB658478A44F72CA6B055BF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D60FE8">
                      <w:t>Student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FCFC5772A10A1040BAF6CA95B1DAC79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CF79518" w14:textId="77777777" w:rsidR="001A5CA9" w:rsidRPr="00F207C0" w:rsidRDefault="001A5CA9" w:rsidP="001A5CA9"/>
      </w:tc>
    </w:tr>
  </w:tbl>
  <w:p w14:paraId="7C6257B4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40BF3"/>
    <w:multiLevelType w:val="hybridMultilevel"/>
    <w:tmpl w:val="551A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52850"/>
    <w:multiLevelType w:val="hybridMultilevel"/>
    <w:tmpl w:val="5310F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52146"/>
    <w:multiLevelType w:val="hybridMultilevel"/>
    <w:tmpl w:val="6E7E41A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5ED15252"/>
    <w:multiLevelType w:val="hybridMultilevel"/>
    <w:tmpl w:val="D37EF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24"/>
    <w:rsid w:val="00091382"/>
    <w:rsid w:val="000B0619"/>
    <w:rsid w:val="000B61CA"/>
    <w:rsid w:val="000F7610"/>
    <w:rsid w:val="001063C6"/>
    <w:rsid w:val="00114ED7"/>
    <w:rsid w:val="00140B0E"/>
    <w:rsid w:val="001572B4"/>
    <w:rsid w:val="00177C71"/>
    <w:rsid w:val="001A5CA9"/>
    <w:rsid w:val="001B2AC1"/>
    <w:rsid w:val="001B403A"/>
    <w:rsid w:val="001D2D65"/>
    <w:rsid w:val="00217980"/>
    <w:rsid w:val="00271662"/>
    <w:rsid w:val="0027404F"/>
    <w:rsid w:val="00280259"/>
    <w:rsid w:val="00293B83"/>
    <w:rsid w:val="002B091C"/>
    <w:rsid w:val="002C2CDD"/>
    <w:rsid w:val="002D45C6"/>
    <w:rsid w:val="002F03FA"/>
    <w:rsid w:val="00313E86"/>
    <w:rsid w:val="00331BC1"/>
    <w:rsid w:val="00333CD3"/>
    <w:rsid w:val="00340365"/>
    <w:rsid w:val="00342B64"/>
    <w:rsid w:val="0036291F"/>
    <w:rsid w:val="00364079"/>
    <w:rsid w:val="003B78A8"/>
    <w:rsid w:val="003C5528"/>
    <w:rsid w:val="003F2CB8"/>
    <w:rsid w:val="004077FB"/>
    <w:rsid w:val="00424DD9"/>
    <w:rsid w:val="0046104A"/>
    <w:rsid w:val="004717C5"/>
    <w:rsid w:val="00493DC1"/>
    <w:rsid w:val="004D3A24"/>
    <w:rsid w:val="004D6459"/>
    <w:rsid w:val="004F7CDA"/>
    <w:rsid w:val="00523479"/>
    <w:rsid w:val="005331DE"/>
    <w:rsid w:val="00543DB7"/>
    <w:rsid w:val="005729B0"/>
    <w:rsid w:val="00582661"/>
    <w:rsid w:val="00594137"/>
    <w:rsid w:val="00623BA5"/>
    <w:rsid w:val="00641630"/>
    <w:rsid w:val="00657954"/>
    <w:rsid w:val="00684488"/>
    <w:rsid w:val="006A3CE7"/>
    <w:rsid w:val="006C4C50"/>
    <w:rsid w:val="006D76B1"/>
    <w:rsid w:val="00713050"/>
    <w:rsid w:val="00741125"/>
    <w:rsid w:val="00746F7F"/>
    <w:rsid w:val="007522E0"/>
    <w:rsid w:val="007569C1"/>
    <w:rsid w:val="00763832"/>
    <w:rsid w:val="007D2696"/>
    <w:rsid w:val="00811117"/>
    <w:rsid w:val="00841146"/>
    <w:rsid w:val="00862452"/>
    <w:rsid w:val="0088504C"/>
    <w:rsid w:val="0089382B"/>
    <w:rsid w:val="008A1907"/>
    <w:rsid w:val="008B38C2"/>
    <w:rsid w:val="008B6F3D"/>
    <w:rsid w:val="008C6BCA"/>
    <w:rsid w:val="008C7B50"/>
    <w:rsid w:val="009B3C40"/>
    <w:rsid w:val="009B7B69"/>
    <w:rsid w:val="009F1451"/>
    <w:rsid w:val="00A42540"/>
    <w:rsid w:val="00A50939"/>
    <w:rsid w:val="00AA6A40"/>
    <w:rsid w:val="00AD0B22"/>
    <w:rsid w:val="00B36964"/>
    <w:rsid w:val="00B5664D"/>
    <w:rsid w:val="00BA5B40"/>
    <w:rsid w:val="00BA74D4"/>
    <w:rsid w:val="00BD0206"/>
    <w:rsid w:val="00BD695E"/>
    <w:rsid w:val="00C2098A"/>
    <w:rsid w:val="00C5444A"/>
    <w:rsid w:val="00C612DA"/>
    <w:rsid w:val="00C7741E"/>
    <w:rsid w:val="00C8385B"/>
    <w:rsid w:val="00C875AB"/>
    <w:rsid w:val="00CA3DF1"/>
    <w:rsid w:val="00CA4581"/>
    <w:rsid w:val="00CB5157"/>
    <w:rsid w:val="00CC1598"/>
    <w:rsid w:val="00CE18D5"/>
    <w:rsid w:val="00D04109"/>
    <w:rsid w:val="00D24168"/>
    <w:rsid w:val="00D60FE8"/>
    <w:rsid w:val="00DD6416"/>
    <w:rsid w:val="00DE591C"/>
    <w:rsid w:val="00DF4E0A"/>
    <w:rsid w:val="00E02DCD"/>
    <w:rsid w:val="00E12C60"/>
    <w:rsid w:val="00E22E87"/>
    <w:rsid w:val="00E57630"/>
    <w:rsid w:val="00E86C2B"/>
    <w:rsid w:val="00E87485"/>
    <w:rsid w:val="00E92A35"/>
    <w:rsid w:val="00EF7CC9"/>
    <w:rsid w:val="00F207C0"/>
    <w:rsid w:val="00F20AE5"/>
    <w:rsid w:val="00F536A3"/>
    <w:rsid w:val="00F55453"/>
    <w:rsid w:val="00F645C7"/>
    <w:rsid w:val="00FA4BD2"/>
    <w:rsid w:val="00FC3A5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96A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549E39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49E39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C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cusdaffner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475BE2E4B306409E51A072FF83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7D174-83EB-784F-A7D4-4E0C241C1E86}"/>
      </w:docPartPr>
      <w:docPartBody>
        <w:p w:rsidR="004C482B" w:rsidRDefault="00E95BE7">
          <w:pPr>
            <w:pStyle w:val="50475BE2E4B306409E51A072FF83D612"/>
          </w:pPr>
          <w:r w:rsidRPr="00333CD3">
            <w:t>YN</w:t>
          </w:r>
        </w:p>
      </w:docPartBody>
    </w:docPart>
    <w:docPart>
      <w:docPartPr>
        <w:name w:val="11133ED904BA614D8CEBAF628EC6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586B6-23D6-5E47-B1CD-ED8A37530BC2}"/>
      </w:docPartPr>
      <w:docPartBody>
        <w:p w:rsidR="004C482B" w:rsidRDefault="00E95BE7">
          <w:pPr>
            <w:pStyle w:val="11133ED904BA614D8CEBAF628EC671C1"/>
          </w:pPr>
          <w:r>
            <w:t>Objective</w:t>
          </w:r>
        </w:p>
      </w:docPartBody>
    </w:docPart>
    <w:docPart>
      <w:docPartPr>
        <w:name w:val="BE92E1FA75F58E44BD5454E3EA29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1DE4-69AA-0C42-9228-26C1E6EA5C0E}"/>
      </w:docPartPr>
      <w:docPartBody>
        <w:p w:rsidR="004C482B" w:rsidRDefault="00E95BE7">
          <w:pPr>
            <w:pStyle w:val="BE92E1FA75F58E44BD5454E3EA29B213"/>
          </w:pPr>
          <w:r w:rsidRPr="00333CD3">
            <w:t>Skills</w:t>
          </w:r>
        </w:p>
      </w:docPartBody>
    </w:docPart>
    <w:docPart>
      <w:docPartPr>
        <w:name w:val="F0BFABAD45947F4D88B767622DEEC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C449E-50B1-0B4B-B170-1E3066EE9A0A}"/>
      </w:docPartPr>
      <w:docPartBody>
        <w:p w:rsidR="004C482B" w:rsidRDefault="00E95BE7">
          <w:pPr>
            <w:pStyle w:val="F0BFABAD45947F4D88B767622DEECC87"/>
          </w:pPr>
          <w:r>
            <w:t>Your Name</w:t>
          </w:r>
        </w:p>
      </w:docPartBody>
    </w:docPart>
    <w:docPart>
      <w:docPartPr>
        <w:name w:val="74C86CD0D8647541956412DB1C400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70918-56AB-5748-97E4-B9BA4588C05E}"/>
      </w:docPartPr>
      <w:docPartBody>
        <w:p w:rsidR="004C482B" w:rsidRDefault="00E95BE7">
          <w:pPr>
            <w:pStyle w:val="74C86CD0D8647541956412DB1C40081C"/>
          </w:pPr>
          <w:r>
            <w:t>Profession or Industry</w:t>
          </w:r>
        </w:p>
      </w:docPartBody>
    </w:docPart>
    <w:docPart>
      <w:docPartPr>
        <w:name w:val="D7ECFF8F8FD003458604E812F51D0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B311E-F4A6-014E-9F5A-BE49051506BF}"/>
      </w:docPartPr>
      <w:docPartBody>
        <w:p w:rsidR="004C482B" w:rsidRDefault="00E95BE7">
          <w:pPr>
            <w:pStyle w:val="D7ECFF8F8FD003458604E812F51D0794"/>
          </w:pPr>
          <w:r w:rsidRPr="00333CD3">
            <w:t>Experience</w:t>
          </w:r>
        </w:p>
      </w:docPartBody>
    </w:docPart>
    <w:docPart>
      <w:docPartPr>
        <w:name w:val="E4B66D6EDC4A534588805F1DB8DB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597B-06D8-C448-8E07-6CFAEFF9EC71}"/>
      </w:docPartPr>
      <w:docPartBody>
        <w:p w:rsidR="004C482B" w:rsidRDefault="00E95BE7">
          <w:pPr>
            <w:pStyle w:val="E4B66D6EDC4A534588805F1DB8DBD556"/>
          </w:pPr>
          <w:r w:rsidRPr="00333CD3">
            <w:t>Education</w:t>
          </w:r>
        </w:p>
      </w:docPartBody>
    </w:docPart>
    <w:docPart>
      <w:docPartPr>
        <w:name w:val="84AF44A85FB9C245AD7997F174C94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9C5C7-0D59-5D42-82BF-15E798E375E6}"/>
      </w:docPartPr>
      <w:docPartBody>
        <w:p w:rsidR="004C482B" w:rsidRDefault="00E95BE7">
          <w:pPr>
            <w:pStyle w:val="84AF44A85FB9C245AD7997F174C94370"/>
          </w:pPr>
          <w:r w:rsidRPr="00333CD3">
            <w:t>Volunteer Experience or Leadership</w:t>
          </w:r>
        </w:p>
      </w:docPartBody>
    </w:docPart>
    <w:docPart>
      <w:docPartPr>
        <w:name w:val="830C3A0637651B46899155139BA8B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E7919-7570-4049-A65C-883A998EC803}"/>
      </w:docPartPr>
      <w:docPartBody>
        <w:p w:rsidR="004C482B" w:rsidRDefault="00E95BE7">
          <w:pPr>
            <w:pStyle w:val="830C3A0637651B46899155139BA8B8CF"/>
          </w:pPr>
          <w:r w:rsidRPr="009B3C40">
            <w:t>YN</w:t>
          </w:r>
        </w:p>
      </w:docPartBody>
    </w:docPart>
    <w:docPart>
      <w:docPartPr>
        <w:name w:val="AF99A0B147B7E04A9EE1AACE62B87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39F51-5F09-E849-B6AB-602A784B8ACB}"/>
      </w:docPartPr>
      <w:docPartBody>
        <w:p w:rsidR="004C482B" w:rsidRDefault="00E95BE7">
          <w:pPr>
            <w:pStyle w:val="AF99A0B147B7E04A9EE1AACE62B87EBD"/>
          </w:pPr>
          <w:r>
            <w:t>Your Name</w:t>
          </w:r>
        </w:p>
      </w:docPartBody>
    </w:docPart>
    <w:docPart>
      <w:docPartPr>
        <w:name w:val="EEFD66CF8DB658478A44F72CA6B05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86F38-B12F-CD46-8F33-2EF5830FC6A3}"/>
      </w:docPartPr>
      <w:docPartBody>
        <w:p w:rsidR="004C482B" w:rsidRDefault="00E95BE7">
          <w:pPr>
            <w:pStyle w:val="EEFD66CF8DB658478A44F72CA6B055BF"/>
          </w:pPr>
          <w:r>
            <w:t>Profession or Industry</w:t>
          </w:r>
        </w:p>
      </w:docPartBody>
    </w:docPart>
    <w:docPart>
      <w:docPartPr>
        <w:name w:val="FCFC5772A10A1040BAF6CA95B1DAC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659E-DD6F-B04B-B6AF-3EF4EFE4781C}"/>
      </w:docPartPr>
      <w:docPartBody>
        <w:p w:rsidR="004C482B" w:rsidRDefault="00E95BE7">
          <w:pPr>
            <w:pStyle w:val="FCFC5772A10A1040BAF6CA95B1DAC79B"/>
          </w:pPr>
          <w:r w:rsidRPr="009B3C40">
            <w:t>Link to other online properties: Portfolio/Website/Blog</w:t>
          </w:r>
        </w:p>
      </w:docPartBody>
    </w:docPart>
    <w:docPart>
      <w:docPartPr>
        <w:name w:val="3DB7CCC77295E746A5668D80745EF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016BC-4348-B940-9191-6DA8DA0A0DFA}"/>
      </w:docPartPr>
      <w:docPartBody>
        <w:p w:rsidR="004C482B" w:rsidRDefault="00E95BE7">
          <w:pPr>
            <w:pStyle w:val="3DB7CCC77295E746A5668D80745EFF20"/>
          </w:pPr>
          <w:r>
            <w:t>Email</w:t>
          </w:r>
        </w:p>
      </w:docPartBody>
    </w:docPart>
    <w:docPart>
      <w:docPartPr>
        <w:name w:val="5A462EE172D841438EAD4B91533B9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CB176-4EB0-0E42-9F28-4B7B909FCE2C}"/>
      </w:docPartPr>
      <w:docPartBody>
        <w:p w:rsidR="004C482B" w:rsidRDefault="00E95BE7">
          <w:pPr>
            <w:pStyle w:val="5A462EE172D841438EAD4B91533B9E9E"/>
          </w:pPr>
          <w:r>
            <w:t>Twitter handle</w:t>
          </w:r>
        </w:p>
      </w:docPartBody>
    </w:docPart>
    <w:docPart>
      <w:docPartPr>
        <w:name w:val="0680EDB71D4C5A478AD1C13C4C1FC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FBF00-CE77-814F-9363-7C43D167B2A5}"/>
      </w:docPartPr>
      <w:docPartBody>
        <w:p w:rsidR="004C482B" w:rsidRDefault="00E95BE7">
          <w:pPr>
            <w:pStyle w:val="0680EDB71D4C5A478AD1C13C4C1FCAEB"/>
          </w:pPr>
          <w:r>
            <w:t>Telephone</w:t>
          </w:r>
        </w:p>
      </w:docPartBody>
    </w:docPart>
    <w:docPart>
      <w:docPartPr>
        <w:name w:val="AC11A05F7108194AA2D91C4A33B6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8B52-374F-5C4B-B1BF-ECD15A4F3C2E}"/>
      </w:docPartPr>
      <w:docPartBody>
        <w:p w:rsidR="004C482B" w:rsidRDefault="00E95BE7">
          <w:pPr>
            <w:pStyle w:val="AC11A05F7108194AA2D91C4A33B6027F"/>
          </w:pPr>
          <w:r>
            <w:t>LinkedIN URL</w:t>
          </w:r>
        </w:p>
      </w:docPartBody>
    </w:docPart>
    <w:docPart>
      <w:docPartPr>
        <w:name w:val="D7FC76E3F839224EBB6AB0E3E41DE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CA640-8B06-CF40-8147-6C26B5F00963}"/>
      </w:docPartPr>
      <w:docPartBody>
        <w:p w:rsidR="004C482B" w:rsidRDefault="00E95BE7">
          <w:pPr>
            <w:pStyle w:val="D7FC76E3F839224EBB6AB0E3E41DE6C1"/>
          </w:pPr>
          <w:r>
            <w:t>Email</w:t>
          </w:r>
        </w:p>
      </w:docPartBody>
    </w:docPart>
    <w:docPart>
      <w:docPartPr>
        <w:name w:val="FB930F2AEE1EBB42A572236B23028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04F77-6168-D74B-9C04-83C584026114}"/>
      </w:docPartPr>
      <w:docPartBody>
        <w:p w:rsidR="004C482B" w:rsidRDefault="00E95BE7">
          <w:pPr>
            <w:pStyle w:val="FB930F2AEE1EBB42A572236B23028CB0"/>
          </w:pPr>
          <w:r>
            <w:t>Twitter handle</w:t>
          </w:r>
        </w:p>
      </w:docPartBody>
    </w:docPart>
    <w:docPart>
      <w:docPartPr>
        <w:name w:val="6D9338F87104A348AF297733F3FE9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DEAA6-63F9-2142-BCCE-80DE75555E3D}"/>
      </w:docPartPr>
      <w:docPartBody>
        <w:p w:rsidR="004C482B" w:rsidRDefault="00E95BE7">
          <w:pPr>
            <w:pStyle w:val="6D9338F87104A348AF297733F3FE969F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E7"/>
    <w:rsid w:val="004C482B"/>
    <w:rsid w:val="007E6081"/>
    <w:rsid w:val="00CC12B8"/>
    <w:rsid w:val="00E95BE7"/>
    <w:rsid w:val="00EC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75BE2E4B306409E51A072FF83D612">
    <w:name w:val="50475BE2E4B306409E51A072FF83D612"/>
  </w:style>
  <w:style w:type="paragraph" w:customStyle="1" w:styleId="11133ED904BA614D8CEBAF628EC671C1">
    <w:name w:val="11133ED904BA614D8CEBAF628EC671C1"/>
  </w:style>
  <w:style w:type="paragraph" w:customStyle="1" w:styleId="3271D6C5DEBABB40B3C363F2931EA36E">
    <w:name w:val="3271D6C5DEBABB40B3C363F2931EA36E"/>
  </w:style>
  <w:style w:type="paragraph" w:customStyle="1" w:styleId="BE92E1FA75F58E44BD5454E3EA29B213">
    <w:name w:val="BE92E1FA75F58E44BD5454E3EA29B213"/>
  </w:style>
  <w:style w:type="paragraph" w:customStyle="1" w:styleId="37BB90B525066F4BBCCF9ADF2F9D14F6">
    <w:name w:val="37BB90B525066F4BBCCF9ADF2F9D14F6"/>
  </w:style>
  <w:style w:type="paragraph" w:customStyle="1" w:styleId="F0BFABAD45947F4D88B767622DEECC87">
    <w:name w:val="F0BFABAD45947F4D88B767622DEECC87"/>
  </w:style>
  <w:style w:type="paragraph" w:customStyle="1" w:styleId="74C86CD0D8647541956412DB1C40081C">
    <w:name w:val="74C86CD0D8647541956412DB1C40081C"/>
  </w:style>
  <w:style w:type="paragraph" w:customStyle="1" w:styleId="22D8160D35981E4998C36C217AEAF4C3">
    <w:name w:val="22D8160D35981E4998C36C217AEAF4C3"/>
  </w:style>
  <w:style w:type="paragraph" w:customStyle="1" w:styleId="D7ECFF8F8FD003458604E812F51D0794">
    <w:name w:val="D7ECFF8F8FD003458604E812F51D0794"/>
  </w:style>
  <w:style w:type="paragraph" w:customStyle="1" w:styleId="3449FADADEA4AE4ABE0DA5B378E677B9">
    <w:name w:val="3449FADADEA4AE4ABE0DA5B378E677B9"/>
  </w:style>
  <w:style w:type="paragraph" w:customStyle="1" w:styleId="B4942B246720BB44BD234D29FE47F8F1">
    <w:name w:val="B4942B246720BB44BD234D29FE47F8F1"/>
  </w:style>
  <w:style w:type="paragraph" w:customStyle="1" w:styleId="4D31A851EC6C8B4597D451D8823B9615">
    <w:name w:val="4D31A851EC6C8B4597D451D8823B9615"/>
  </w:style>
  <w:style w:type="paragraph" w:customStyle="1" w:styleId="748C33FA975AF04884BEC7595D69FD71">
    <w:name w:val="748C33FA975AF04884BEC7595D69FD71"/>
  </w:style>
  <w:style w:type="paragraph" w:customStyle="1" w:styleId="276D866DA2826C41A314C2D04EA91C41">
    <w:name w:val="276D866DA2826C41A314C2D04EA91C41"/>
  </w:style>
  <w:style w:type="paragraph" w:customStyle="1" w:styleId="BC103173BC6B5D468AF8ADDF035A6260">
    <w:name w:val="BC103173BC6B5D468AF8ADDF035A6260"/>
  </w:style>
  <w:style w:type="paragraph" w:customStyle="1" w:styleId="328330060E2B1E4BB714F196D7959D32">
    <w:name w:val="328330060E2B1E4BB714F196D7959D32"/>
  </w:style>
  <w:style w:type="paragraph" w:customStyle="1" w:styleId="98A7C0CE83D0B1499253731AA2146A45">
    <w:name w:val="98A7C0CE83D0B1499253731AA2146A45"/>
  </w:style>
  <w:style w:type="paragraph" w:customStyle="1" w:styleId="E4B66D6EDC4A534588805F1DB8DBD556">
    <w:name w:val="E4B66D6EDC4A534588805F1DB8DBD556"/>
  </w:style>
  <w:style w:type="paragraph" w:customStyle="1" w:styleId="87D181A9BECB024293122EBE683FE457">
    <w:name w:val="87D181A9BECB024293122EBE683FE457"/>
  </w:style>
  <w:style w:type="paragraph" w:customStyle="1" w:styleId="2CD4D03A3F41D64583B41A9656CE9A63">
    <w:name w:val="2CD4D03A3F41D64583B41A9656CE9A63"/>
  </w:style>
  <w:style w:type="paragraph" w:customStyle="1" w:styleId="9C673A2EF38A714CAED484FD5A1F718F">
    <w:name w:val="9C673A2EF38A714CAED484FD5A1F718F"/>
  </w:style>
  <w:style w:type="paragraph" w:customStyle="1" w:styleId="4EA9C528C8669E45972940741A24466E">
    <w:name w:val="4EA9C528C8669E45972940741A24466E"/>
  </w:style>
  <w:style w:type="paragraph" w:customStyle="1" w:styleId="31EC257E5792A3478FCED4E57FC53FBA">
    <w:name w:val="31EC257E5792A3478FCED4E57FC53FBA"/>
  </w:style>
  <w:style w:type="paragraph" w:customStyle="1" w:styleId="03646229D167904794846FA648969E25">
    <w:name w:val="03646229D167904794846FA648969E25"/>
  </w:style>
  <w:style w:type="paragraph" w:customStyle="1" w:styleId="E60BADA736C0E340981D32CBA76051FF">
    <w:name w:val="E60BADA736C0E340981D32CBA76051FF"/>
  </w:style>
  <w:style w:type="paragraph" w:customStyle="1" w:styleId="30C8A7628B911342875BB68BE8AA0CF1">
    <w:name w:val="30C8A7628B911342875BB68BE8AA0CF1"/>
  </w:style>
  <w:style w:type="paragraph" w:customStyle="1" w:styleId="84AF44A85FB9C245AD7997F174C94370">
    <w:name w:val="84AF44A85FB9C245AD7997F174C94370"/>
  </w:style>
  <w:style w:type="paragraph" w:customStyle="1" w:styleId="95904D956C670F4EBCEF13ED23872E16">
    <w:name w:val="95904D956C670F4EBCEF13ED23872E16"/>
  </w:style>
  <w:style w:type="paragraph" w:customStyle="1" w:styleId="830C3A0637651B46899155139BA8B8CF">
    <w:name w:val="830C3A0637651B46899155139BA8B8CF"/>
  </w:style>
  <w:style w:type="paragraph" w:customStyle="1" w:styleId="AF99A0B147B7E04A9EE1AACE62B87EBD">
    <w:name w:val="AF99A0B147B7E04A9EE1AACE62B87EBD"/>
  </w:style>
  <w:style w:type="paragraph" w:customStyle="1" w:styleId="EEFD66CF8DB658478A44F72CA6B055BF">
    <w:name w:val="EEFD66CF8DB658478A44F72CA6B055BF"/>
  </w:style>
  <w:style w:type="paragraph" w:customStyle="1" w:styleId="FCFC5772A10A1040BAF6CA95B1DAC79B">
    <w:name w:val="FCFC5772A10A1040BAF6CA95B1DAC79B"/>
  </w:style>
  <w:style w:type="paragraph" w:customStyle="1" w:styleId="3DB7CCC77295E746A5668D80745EFF20">
    <w:name w:val="3DB7CCC77295E746A5668D80745EFF20"/>
  </w:style>
  <w:style w:type="paragraph" w:customStyle="1" w:styleId="5A462EE172D841438EAD4B91533B9E9E">
    <w:name w:val="5A462EE172D841438EAD4B91533B9E9E"/>
  </w:style>
  <w:style w:type="paragraph" w:customStyle="1" w:styleId="0680EDB71D4C5A478AD1C13C4C1FCAEB">
    <w:name w:val="0680EDB71D4C5A478AD1C13C4C1FCAEB"/>
  </w:style>
  <w:style w:type="paragraph" w:customStyle="1" w:styleId="AC11A05F7108194AA2D91C4A33B6027F">
    <w:name w:val="AC11A05F7108194AA2D91C4A33B6027F"/>
  </w:style>
  <w:style w:type="paragraph" w:customStyle="1" w:styleId="D7FC76E3F839224EBB6AB0E3E41DE6C1">
    <w:name w:val="D7FC76E3F839224EBB6AB0E3E41DE6C1"/>
  </w:style>
  <w:style w:type="paragraph" w:customStyle="1" w:styleId="FB930F2AEE1EBB42A572236B23028CB0">
    <w:name w:val="FB930F2AEE1EBB42A572236B23028CB0"/>
  </w:style>
  <w:style w:type="paragraph" w:customStyle="1" w:styleId="6D9338F87104A348AF297733F3FE969F">
    <w:name w:val="6D9338F87104A348AF297733F3FE969F"/>
  </w:style>
  <w:style w:type="paragraph" w:customStyle="1" w:styleId="7DEA1A9BC8C2EB4AB03D27FC19878616">
    <w:name w:val="7DEA1A9BC8C2EB4AB03D27FC19878616"/>
  </w:style>
  <w:style w:type="paragraph" w:customStyle="1" w:styleId="59DE98EAED5EB8458A83F88305D22F1D">
    <w:name w:val="59DE98EAED5EB8458A83F88305D22F1D"/>
    <w:rsid w:val="00EC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@themarcusd</CompanyAddress>
  <CompanyPhone>732-503-3557</CompanyPhone>
  <CompanyFax>
www.linkedin.com/in/marcusdaffner
</CompanyFax>
  <CompanyEmail>mdaffner@mail.usf.edu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101AD5-EFBD-2B46-9654-825051F2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2151</TotalTime>
  <Pages>2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</dc:subject>
  <dc:creator>Daffner, Marcus</dc:creator>
  <cp:keywords/>
  <dc:description/>
  <cp:lastModifiedBy>Marcus Daffner</cp:lastModifiedBy>
  <cp:revision>5</cp:revision>
  <cp:lastPrinted>2017-09-22T16:33:00Z</cp:lastPrinted>
  <dcterms:created xsi:type="dcterms:W3CDTF">2016-10-17T21:03:00Z</dcterms:created>
  <dcterms:modified xsi:type="dcterms:W3CDTF">2017-09-24T19:08:00Z</dcterms:modified>
  <cp:category/>
</cp:coreProperties>
</file>